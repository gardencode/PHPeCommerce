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ED" w:rsidRDefault="000D3B68" w:rsidP="0052716B">
      <w:pPr>
        <w:pStyle w:val="Heading1"/>
        <w:jc w:val="both"/>
      </w:pPr>
      <w:r w:rsidRPr="0052716B">
        <w:t>The project experience and lessons learned (15 marks).</w:t>
      </w:r>
    </w:p>
    <w:p w:rsidR="0052716B" w:rsidRDefault="0052716B" w:rsidP="0052716B">
      <w:pPr>
        <w:jc w:val="both"/>
      </w:pPr>
    </w:p>
    <w:p w:rsidR="00E16D27" w:rsidRDefault="0052716B" w:rsidP="0052716B">
      <w:pPr>
        <w:jc w:val="both"/>
      </w:pPr>
      <w:r>
        <w:t xml:space="preserve">With this project and course a lot of new concepts and ideas have been thrown our way, and at times they have seemed like massive obstacles in our learning. In early stages of the project we learned that AGILE methodologies where to be used in the creation of an E-Commerce website as part of our project. </w:t>
      </w:r>
    </w:p>
    <w:p w:rsidR="00E16D27" w:rsidRDefault="0052716B" w:rsidP="0052716B">
      <w:pPr>
        <w:jc w:val="both"/>
      </w:pPr>
      <w:r>
        <w:t xml:space="preserve">Doing this meant that all functions and components needed to be allocated and created during sessions called “Sprints”. This is an excellent way to develop small sections of a project on a regular basis as well as maintaining testing so it will work as new code/functionality is developed. During this project we did face some major issues with the AGILE methodology as this is the first time anyone on the team has tried to put the practical knowledge into play. </w:t>
      </w:r>
    </w:p>
    <w:p w:rsidR="0052716B" w:rsidRPr="0052716B" w:rsidRDefault="0052716B" w:rsidP="0052716B">
      <w:pPr>
        <w:jc w:val="both"/>
      </w:pPr>
      <w:r>
        <w:t>In the beginning of the project we allocated tasks that where too big to handle in weekly sprints, meaning that the sprints lasted a lot longer than they were supposed to, causing a lack of control and misint</w:t>
      </w:r>
      <w:r w:rsidR="00443C60">
        <w:t>erpreting the core fundamentals.</w:t>
      </w:r>
      <w:bookmarkStart w:id="0" w:name="_GoBack"/>
      <w:bookmarkEnd w:id="0"/>
    </w:p>
    <w:sectPr w:rsidR="0052716B" w:rsidRPr="00527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97033"/>
    <w:multiLevelType w:val="hybridMultilevel"/>
    <w:tmpl w:val="273449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68"/>
    <w:rsid w:val="000D3B68"/>
    <w:rsid w:val="00443C60"/>
    <w:rsid w:val="0052716B"/>
    <w:rsid w:val="00AD67ED"/>
    <w:rsid w:val="00E16D2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A3A4B-EDDF-483D-85F2-6396B33F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7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B68"/>
    <w:pPr>
      <w:spacing w:before="120" w:after="120" w:line="240" w:lineRule="auto"/>
      <w:ind w:left="720"/>
    </w:pPr>
    <w:rPr>
      <w:rFonts w:ascii="Arial" w:eastAsia="SimSun" w:hAnsi="Arial" w:cs="Times New Roman"/>
    </w:rPr>
  </w:style>
  <w:style w:type="character" w:customStyle="1" w:styleId="Heading1Char">
    <w:name w:val="Heading 1 Char"/>
    <w:basedOn w:val="DefaultParagraphFont"/>
    <w:link w:val="Heading1"/>
    <w:uiPriority w:val="9"/>
    <w:rsid w:val="0052716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E4FBC654.dotm</Template>
  <TotalTime>13</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Eaton</dc:creator>
  <cp:keywords/>
  <dc:description/>
  <cp:lastModifiedBy>Jack Eaton</cp:lastModifiedBy>
  <cp:revision>3</cp:revision>
  <dcterms:created xsi:type="dcterms:W3CDTF">2014-11-18T20:50:00Z</dcterms:created>
  <dcterms:modified xsi:type="dcterms:W3CDTF">2014-11-19T20:47:00Z</dcterms:modified>
</cp:coreProperties>
</file>